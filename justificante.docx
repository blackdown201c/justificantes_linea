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43C5" w14:textId="1800E042" w:rsidR="00C53A47" w:rsidRDefault="002414DA" w:rsidP="001632DA">
      <w:pPr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441247" wp14:editId="40DB65DE">
            <wp:simplePos x="0" y="0"/>
            <wp:positionH relativeFrom="column">
              <wp:posOffset>-23788</wp:posOffset>
            </wp:positionH>
            <wp:positionV relativeFrom="paragraph">
              <wp:posOffset>129491</wp:posOffset>
            </wp:positionV>
            <wp:extent cx="1242000" cy="1242000"/>
            <wp:effectExtent l="0" t="0" r="0" b="3175"/>
            <wp:wrapSquare wrapText="bothSides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721">
        <w:tab/>
      </w:r>
    </w:p>
    <w:p w14:paraId="53A3B6EE" w14:textId="61A02126" w:rsidR="0075457A" w:rsidRPr="00D70AB5" w:rsidRDefault="004D3721" w:rsidP="292458D2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tab/>
      </w:r>
      <w:r>
        <w:tab/>
      </w:r>
      <w:r w:rsidRPr="00D70AB5">
        <w:rPr>
          <w:rFonts w:ascii="Arial" w:hAnsi="Arial" w:cs="Arial"/>
        </w:rPr>
        <w:tab/>
      </w:r>
      <w:r w:rsidRPr="00D70AB5">
        <w:rPr>
          <w:rFonts w:ascii="Arial" w:hAnsi="Arial" w:cs="Arial"/>
        </w:rPr>
        <w:tab/>
      </w:r>
      <w:r w:rsidR="095C56AD" w:rsidRPr="292458D2">
        <w:rPr>
          <w:rFonts w:ascii="Arial" w:hAnsi="Arial" w:cs="Arial"/>
          <w:b/>
          <w:bCs/>
          <w:sz w:val="24"/>
          <w:szCs w:val="24"/>
        </w:rPr>
        <w:t>SECRETARÍA DE ASUNTOS ESTUDIANTILES</w:t>
      </w:r>
    </w:p>
    <w:p w14:paraId="06DBA5CB" w14:textId="5A95F362" w:rsidR="55EE6518" w:rsidRPr="00B3683F" w:rsidRDefault="55EE6518" w:rsidP="367FC4E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OF. NO. CCHO/SAE/JM/</w:t>
      </w:r>
      <w:r w:rsidR="004B5537"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0080/</w:t>
      </w:r>
      <w:r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p w14:paraId="2470BF31" w14:textId="29D2D34C" w:rsidR="004D3721" w:rsidRPr="00D70AB5" w:rsidRDefault="00502348" w:rsidP="55EE651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="095C56AD" w:rsidRPr="292458D2">
        <w:rPr>
          <w:rFonts w:ascii="Arial" w:hAnsi="Arial" w:cs="Arial"/>
          <w:b/>
          <w:bCs/>
          <w:sz w:val="24"/>
          <w:szCs w:val="24"/>
        </w:rPr>
        <w:t>ASUNTO</w:t>
      </w:r>
      <w:r w:rsidR="095C56AD" w:rsidRPr="00D70AB5">
        <w:rPr>
          <w:rFonts w:ascii="Arial" w:hAnsi="Arial" w:cs="Arial"/>
          <w:sz w:val="24"/>
          <w:szCs w:val="24"/>
        </w:rPr>
        <w:t xml:space="preserve">: </w:t>
      </w:r>
    </w:p>
    <w:p w14:paraId="59EF3A3C" w14:textId="2DF56FCE" w:rsidR="004D3721" w:rsidRPr="00D70AB5" w:rsidRDefault="1E3CA389" w:rsidP="55EE651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1E3CA389">
        <w:rPr>
          <w:rFonts w:ascii="Arial" w:hAnsi="Arial" w:cs="Arial"/>
          <w:sz w:val="24"/>
          <w:szCs w:val="24"/>
        </w:rPr>
        <w:t xml:space="preserve">Justificante de inasistencia por </w:t>
      </w:r>
    </w:p>
    <w:p w14:paraId="365ED735" w14:textId="5D9FD3B6" w:rsidR="004D3721" w:rsidRPr="00D70AB5" w:rsidRDefault="1E3CA389" w:rsidP="1E3CA389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1E3CA389">
        <w:rPr>
          <w:rFonts w:ascii="Arial" w:hAnsi="Arial" w:cs="Arial"/>
          <w:sz w:val="24"/>
          <w:szCs w:val="24"/>
        </w:rPr>
        <w:t xml:space="preserve">Motivos de salud </w:t>
      </w:r>
    </w:p>
    <w:p w14:paraId="0F37125E" w14:textId="38E504A5" w:rsidR="55EE6518" w:rsidRDefault="55EE6518" w:rsidP="55EE651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635C1EA2" w14:textId="74E73791" w:rsidR="00C53A47" w:rsidRDefault="00C53A47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1EB2AA" w14:textId="68C4F4BB" w:rsidR="004D3721" w:rsidRPr="00D70AB5" w:rsidRDefault="004D3721" w:rsidP="55EE6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B90310" w14:textId="0BDD5D4F" w:rsidR="004D3721" w:rsidRPr="00D70AB5" w:rsidRDefault="00EA74C8" w:rsidP="1E3CA38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5EE6518">
        <w:rPr>
          <w:rFonts w:ascii="Arial" w:hAnsi="Arial" w:cs="Arial"/>
          <w:b/>
          <w:bCs/>
          <w:sz w:val="24"/>
          <w:szCs w:val="24"/>
        </w:rPr>
        <w:t>Estimada/o Profesor/a</w:t>
      </w:r>
    </w:p>
    <w:p w14:paraId="1BB77ED1" w14:textId="77777777" w:rsidR="004D3721" w:rsidRPr="00D70AB5" w:rsidRDefault="004D3721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0AB5">
        <w:rPr>
          <w:rFonts w:ascii="Arial" w:hAnsi="Arial" w:cs="Arial"/>
          <w:b/>
          <w:sz w:val="24"/>
          <w:szCs w:val="24"/>
        </w:rPr>
        <w:t xml:space="preserve">P R E S E N T E </w:t>
      </w:r>
    </w:p>
    <w:p w14:paraId="6988D118" w14:textId="77777777" w:rsidR="004D3721" w:rsidRPr="00D70AB5" w:rsidRDefault="004D3721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CA7643" w14:textId="77777777" w:rsidR="00502348" w:rsidRPr="00D70AB5" w:rsidRDefault="00502348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D40B6B" w14:textId="2537674F" w:rsidR="002414DA" w:rsidRDefault="095C56AD" w:rsidP="55EE6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367FC4EC">
        <w:rPr>
          <w:rFonts w:ascii="Arial" w:hAnsi="Arial" w:cs="Arial"/>
          <w:sz w:val="24"/>
          <w:szCs w:val="24"/>
        </w:rPr>
        <w:t xml:space="preserve">Por </w:t>
      </w:r>
      <w:r w:rsidR="7B429265" w:rsidRPr="367FC4EC">
        <w:rPr>
          <w:rFonts w:ascii="Arial" w:hAnsi="Arial" w:cs="Arial"/>
          <w:sz w:val="24"/>
          <w:szCs w:val="24"/>
        </w:rPr>
        <w:t>este medio,</w:t>
      </w:r>
      <w:r w:rsidRPr="367FC4EC">
        <w:rPr>
          <w:rFonts w:ascii="Arial" w:hAnsi="Arial" w:cs="Arial"/>
          <w:sz w:val="24"/>
          <w:szCs w:val="24"/>
        </w:rPr>
        <w:t xml:space="preserve"> </w:t>
      </w:r>
      <w:r w:rsidR="599A2B9B" w:rsidRPr="367FC4EC">
        <w:rPr>
          <w:rFonts w:ascii="Arial" w:hAnsi="Arial" w:cs="Arial"/>
          <w:sz w:val="24"/>
          <w:szCs w:val="24"/>
        </w:rPr>
        <w:t xml:space="preserve">le solicitamos muy atentamente considerar como JUSTIFICADAS las inasistencias o falta de tarea de la alumna </w:t>
      </w:r>
      <w:r w:rsidR="002414DA">
        <w:rPr>
          <w:rFonts w:ascii="Arial" w:hAnsi="Arial" w:cs="Arial"/>
          <w:sz w:val="24"/>
          <w:szCs w:val="24"/>
        </w:rPr>
        <w:t xml:space="preserve">SALVADOR GARCIA MYRIAM</w:t>
      </w:r>
      <w:r w:rsidR="599A2B9B" w:rsidRPr="367FC4EC">
        <w:rPr>
          <w:rFonts w:ascii="Arial" w:hAnsi="Arial" w:cs="Arial"/>
          <w:sz w:val="24"/>
          <w:szCs w:val="24"/>
        </w:rPr>
        <w:t xml:space="preserve">,</w:t>
      </w:r>
      <w:r w:rsidR="004117D8">
        <w:rPr>
          <w:rFonts w:ascii="Arial" w:hAnsi="Arial" w:cs="Arial"/>
          <w:sz w:val="24"/>
          <w:szCs w:val="24"/>
        </w:rPr>
        <w:t xml:space="preserve"> del grupo , </w:t>
      </w:r>
      <w:r w:rsidR="00181EF2">
        <w:rPr>
          <w:rFonts w:ascii="Arial" w:hAnsi="Arial" w:cs="Arial"/>
          <w:sz w:val="24"/>
          <w:szCs w:val="24"/>
        </w:rPr>
        <w:t xml:space="preserve">con número de cuenta 321317834</w:t>
      </w:r>
      <w:r w:rsidR="599A2B9B" w:rsidRPr="367FC4EC">
        <w:rPr>
          <w:rFonts w:ascii="Arial" w:hAnsi="Arial" w:cs="Arial"/>
          <w:sz w:val="24"/>
          <w:szCs w:val="24"/>
        </w:rPr>
        <w:t xml:space="preserve"> </w:t>
      </w:r>
      <w:r w:rsidR="002414DA">
        <w:rPr>
          <w:rFonts w:ascii="Arial" w:hAnsi="Arial" w:cs="Arial"/>
          <w:sz w:val="24"/>
          <w:szCs w:val="24"/>
        </w:rPr>
        <w:t xml:space="preserve">los días 27 de febrero por motivos de Salud.</w:t>
      </w:r>
    </w:p>
    <w:p w14:paraId="084ED7F4" w14:textId="77777777" w:rsidR="002414DA" w:rsidRDefault="002414DA" w:rsidP="55EE6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17B0B6" w14:textId="405E6992" w:rsidR="00502348" w:rsidRDefault="00502348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04DACA" w14:textId="324A1535" w:rsidR="002414DA" w:rsidRDefault="002414DA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1C50F8" w14:textId="77777777" w:rsidR="002414DA" w:rsidRPr="00D70AB5" w:rsidRDefault="002414DA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E2EBFE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0AB5">
        <w:rPr>
          <w:rFonts w:ascii="Arial" w:hAnsi="Arial" w:cs="Arial"/>
          <w:b/>
          <w:sz w:val="24"/>
          <w:szCs w:val="24"/>
        </w:rPr>
        <w:t xml:space="preserve">A T E N T A M E N T E </w:t>
      </w:r>
    </w:p>
    <w:p w14:paraId="0B8439C1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0AB5">
        <w:rPr>
          <w:rFonts w:ascii="Arial" w:hAnsi="Arial" w:cs="Arial"/>
          <w:b/>
          <w:sz w:val="24"/>
          <w:szCs w:val="24"/>
        </w:rPr>
        <w:t>“POR MI RAZA HABLARÁ EL ESPÍRITU”</w:t>
      </w:r>
    </w:p>
    <w:p w14:paraId="048437CB" w14:textId="63B38FB7" w:rsidR="001632DA" w:rsidRPr="00D70AB5" w:rsidRDefault="006E330E" w:rsidP="367FC4E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Ciudad de México, a 19 de Julio de 2023</w:t>
      </w:r>
    </w:p>
    <w:p w14:paraId="59EC920E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AC1799" w14:textId="77777777" w:rsidR="00FF6716" w:rsidRPr="00D70AB5" w:rsidRDefault="00FF6716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1233BA" w14:textId="77777777" w:rsidR="00FF6716" w:rsidRPr="00D70AB5" w:rsidRDefault="00FF6716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1575D08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98DC6A" w14:textId="77777777" w:rsidR="001632DA" w:rsidRPr="00D70AB5" w:rsidRDefault="00063E9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Elsa Rodríguez Salda</w:t>
      </w:r>
      <w:r w:rsidR="00BF7A4D">
        <w:rPr>
          <w:rFonts w:ascii="Arial" w:hAnsi="Arial" w:cs="Arial"/>
          <w:b/>
          <w:sz w:val="24"/>
          <w:szCs w:val="24"/>
        </w:rPr>
        <w:t>ña</w:t>
      </w:r>
    </w:p>
    <w:p w14:paraId="364CA68D" w14:textId="77777777" w:rsidR="001632DA" w:rsidRDefault="00BF7A4D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</w:t>
      </w:r>
      <w:r w:rsidR="0075486B">
        <w:rPr>
          <w:rFonts w:ascii="Arial" w:hAnsi="Arial" w:cs="Arial"/>
          <w:b/>
          <w:sz w:val="24"/>
          <w:szCs w:val="24"/>
        </w:rPr>
        <w:t>í</w:t>
      </w:r>
      <w:r>
        <w:rPr>
          <w:rFonts w:ascii="Arial" w:hAnsi="Arial" w:cs="Arial"/>
          <w:b/>
          <w:sz w:val="24"/>
          <w:szCs w:val="24"/>
        </w:rPr>
        <w:t>a de Asuntos Estudiantiles</w:t>
      </w:r>
    </w:p>
    <w:p w14:paraId="359E331C" w14:textId="77777777" w:rsidR="00BF7A4D" w:rsidRPr="00D70AB5" w:rsidRDefault="00BF7A4D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Plantel Oriente</w:t>
      </w:r>
    </w:p>
    <w:p w14:paraId="111B8261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D315D81" w14:textId="33E04A48" w:rsidR="00BF7A4D" w:rsidRPr="00D70AB5" w:rsidRDefault="00BF7A4D" w:rsidP="001632D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c.c.p. </w:t>
      </w:r>
      <w:r w:rsidR="002C05CB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oordinación de tutoría</w:t>
      </w:r>
    </w:p>
    <w:p w14:paraId="29DCE5A5" w14:textId="559A0528" w:rsidR="001632DA" w:rsidRDefault="001632D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0C4C1A6" w14:textId="6745C948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B47B009" w14:textId="08394428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7F861D0" w14:textId="2ECD33A4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142F492" w14:textId="50AD3E49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13B47AB" w14:textId="7A393A18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07695CC" w14:textId="605D55F3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7B736DF" w14:textId="4AC10E62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B51ABBA" w14:textId="3735EE84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B0BFFD1" w14:textId="0661C1CE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F54BD3F" w14:textId="20ED09AF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099325A" w14:textId="502D6DE0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DD19A4" w14:textId="322D9EAB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B2CC3CA" w14:textId="1F5FE2AB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5808D31" w14:textId="0FB57B80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7461A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B7C4" w14:textId="77777777" w:rsidR="006D5079" w:rsidRDefault="006D5079" w:rsidP="004D3721">
      <w:pPr>
        <w:spacing w:after="0" w:line="240" w:lineRule="auto"/>
      </w:pPr>
      <w:r>
        <w:separator/>
      </w:r>
    </w:p>
  </w:endnote>
  <w:endnote w:type="continuationSeparator" w:id="0">
    <w:p w14:paraId="2B789D5E" w14:textId="77777777" w:rsidR="006D5079" w:rsidRDefault="006D5079" w:rsidP="004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63DF" w14:textId="77777777" w:rsidR="006D5079" w:rsidRDefault="006D5079" w:rsidP="004D3721">
      <w:pPr>
        <w:spacing w:after="0" w:line="240" w:lineRule="auto"/>
      </w:pPr>
      <w:r>
        <w:separator/>
      </w:r>
    </w:p>
  </w:footnote>
  <w:footnote w:type="continuationSeparator" w:id="0">
    <w:p w14:paraId="3CDFD844" w14:textId="77777777" w:rsidR="006D5079" w:rsidRDefault="006D5079" w:rsidP="004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2538" w14:textId="77777777" w:rsidR="004D3721" w:rsidRPr="00D70AB5" w:rsidRDefault="004D3721" w:rsidP="004D3721">
    <w:pPr>
      <w:pStyle w:val="Encabezado"/>
      <w:jc w:val="right"/>
      <w:rPr>
        <w:rFonts w:ascii="Arial" w:hAnsi="Arial" w:cs="Arial"/>
        <w:b/>
        <w:sz w:val="24"/>
        <w:szCs w:val="24"/>
      </w:rPr>
    </w:pPr>
    <w:r w:rsidRPr="00D70AB5">
      <w:rPr>
        <w:rFonts w:ascii="Arial" w:hAnsi="Arial" w:cs="Arial"/>
        <w:b/>
        <w:sz w:val="24"/>
        <w:szCs w:val="24"/>
      </w:rPr>
      <w:t>ESCUELA NACIONAL COLEGIO DE CIENCIAS Y HUMANIDADES</w:t>
    </w:r>
  </w:p>
  <w:p w14:paraId="47AFA751" w14:textId="77777777" w:rsidR="004D3721" w:rsidRPr="00D70AB5" w:rsidRDefault="004D3721" w:rsidP="004D3721">
    <w:pPr>
      <w:pStyle w:val="Encabezado"/>
      <w:jc w:val="right"/>
      <w:rPr>
        <w:rFonts w:ascii="Arial" w:hAnsi="Arial" w:cs="Arial"/>
        <w:b/>
        <w:sz w:val="24"/>
        <w:szCs w:val="24"/>
      </w:rPr>
    </w:pPr>
    <w:r w:rsidRPr="00D70AB5">
      <w:rPr>
        <w:rFonts w:ascii="Arial" w:hAnsi="Arial" w:cs="Arial"/>
        <w:b/>
        <w:sz w:val="24"/>
        <w:szCs w:val="24"/>
      </w:rPr>
      <w:t>P L A N T E L   O R I E N T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2ECA"/>
    <w:multiLevelType w:val="hybridMultilevel"/>
    <w:tmpl w:val="74F455D0"/>
    <w:lvl w:ilvl="0" w:tplc="015433D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85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CB"/>
    <w:rsid w:val="00004154"/>
    <w:rsid w:val="000042A2"/>
    <w:rsid w:val="000305B6"/>
    <w:rsid w:val="00041E42"/>
    <w:rsid w:val="00044A28"/>
    <w:rsid w:val="00063E9A"/>
    <w:rsid w:val="00125E37"/>
    <w:rsid w:val="001632DA"/>
    <w:rsid w:val="001814EC"/>
    <w:rsid w:val="00181EF2"/>
    <w:rsid w:val="00192894"/>
    <w:rsid w:val="001B15F8"/>
    <w:rsid w:val="002179B1"/>
    <w:rsid w:val="002414DA"/>
    <w:rsid w:val="002C05CB"/>
    <w:rsid w:val="002D3628"/>
    <w:rsid w:val="002D61C6"/>
    <w:rsid w:val="00300E48"/>
    <w:rsid w:val="00321CAE"/>
    <w:rsid w:val="0035238E"/>
    <w:rsid w:val="00395281"/>
    <w:rsid w:val="003C46C2"/>
    <w:rsid w:val="003C5824"/>
    <w:rsid w:val="004117D8"/>
    <w:rsid w:val="00416BB4"/>
    <w:rsid w:val="004B5537"/>
    <w:rsid w:val="004B7005"/>
    <w:rsid w:val="004C713C"/>
    <w:rsid w:val="004D3721"/>
    <w:rsid w:val="00502348"/>
    <w:rsid w:val="00570801"/>
    <w:rsid w:val="005C5DBD"/>
    <w:rsid w:val="005F1388"/>
    <w:rsid w:val="0065F769"/>
    <w:rsid w:val="00685A86"/>
    <w:rsid w:val="006D5079"/>
    <w:rsid w:val="006E330E"/>
    <w:rsid w:val="007003C4"/>
    <w:rsid w:val="0070581B"/>
    <w:rsid w:val="007461AC"/>
    <w:rsid w:val="0075486B"/>
    <w:rsid w:val="00882F75"/>
    <w:rsid w:val="00901DD0"/>
    <w:rsid w:val="00955362"/>
    <w:rsid w:val="00987761"/>
    <w:rsid w:val="00993E11"/>
    <w:rsid w:val="009B344F"/>
    <w:rsid w:val="009B3F38"/>
    <w:rsid w:val="00A04818"/>
    <w:rsid w:val="00A21630"/>
    <w:rsid w:val="00A52CCB"/>
    <w:rsid w:val="00A83EB1"/>
    <w:rsid w:val="00B03A5D"/>
    <w:rsid w:val="00B12A20"/>
    <w:rsid w:val="00B177E2"/>
    <w:rsid w:val="00B3683F"/>
    <w:rsid w:val="00BF7A4D"/>
    <w:rsid w:val="00C05596"/>
    <w:rsid w:val="00C53A47"/>
    <w:rsid w:val="00C74DF8"/>
    <w:rsid w:val="00C80B84"/>
    <w:rsid w:val="00CA676C"/>
    <w:rsid w:val="00D00CE4"/>
    <w:rsid w:val="00D2605F"/>
    <w:rsid w:val="00D70AB5"/>
    <w:rsid w:val="00DB3163"/>
    <w:rsid w:val="00DD410C"/>
    <w:rsid w:val="00E0140C"/>
    <w:rsid w:val="00E158AB"/>
    <w:rsid w:val="00E41BD9"/>
    <w:rsid w:val="00E634DB"/>
    <w:rsid w:val="00E73E39"/>
    <w:rsid w:val="00EA74C8"/>
    <w:rsid w:val="00EE2713"/>
    <w:rsid w:val="00F014BD"/>
    <w:rsid w:val="00F57454"/>
    <w:rsid w:val="00F954D2"/>
    <w:rsid w:val="00FA527D"/>
    <w:rsid w:val="00FA5A6E"/>
    <w:rsid w:val="00FD7D62"/>
    <w:rsid w:val="00FF6716"/>
    <w:rsid w:val="01D26C68"/>
    <w:rsid w:val="0217F174"/>
    <w:rsid w:val="02A828EE"/>
    <w:rsid w:val="06A5DD8B"/>
    <w:rsid w:val="07EB151E"/>
    <w:rsid w:val="095C56AD"/>
    <w:rsid w:val="0970C8A8"/>
    <w:rsid w:val="0A38DB12"/>
    <w:rsid w:val="0B55176A"/>
    <w:rsid w:val="0C024943"/>
    <w:rsid w:val="0C2949A2"/>
    <w:rsid w:val="0DB832EC"/>
    <w:rsid w:val="0E9AD689"/>
    <w:rsid w:val="10122D6B"/>
    <w:rsid w:val="10187F18"/>
    <w:rsid w:val="106C5445"/>
    <w:rsid w:val="10C651CB"/>
    <w:rsid w:val="112EF713"/>
    <w:rsid w:val="118D1ABF"/>
    <w:rsid w:val="131FBAEF"/>
    <w:rsid w:val="13421C76"/>
    <w:rsid w:val="134700F2"/>
    <w:rsid w:val="146697D5"/>
    <w:rsid w:val="18FAE593"/>
    <w:rsid w:val="19683647"/>
    <w:rsid w:val="19815EA4"/>
    <w:rsid w:val="1AB8E5CD"/>
    <w:rsid w:val="1B77B4B2"/>
    <w:rsid w:val="1D0FD164"/>
    <w:rsid w:val="1E3CA389"/>
    <w:rsid w:val="1EFD71DF"/>
    <w:rsid w:val="1F7D768C"/>
    <w:rsid w:val="2051A8C4"/>
    <w:rsid w:val="20BB3255"/>
    <w:rsid w:val="220BD45C"/>
    <w:rsid w:val="22824701"/>
    <w:rsid w:val="23D36754"/>
    <w:rsid w:val="245F060C"/>
    <w:rsid w:val="24C5E33B"/>
    <w:rsid w:val="2508F037"/>
    <w:rsid w:val="256F37B5"/>
    <w:rsid w:val="266A517A"/>
    <w:rsid w:val="291DDC25"/>
    <w:rsid w:val="292458D2"/>
    <w:rsid w:val="29D18AAB"/>
    <w:rsid w:val="2A5F4CBE"/>
    <w:rsid w:val="2C4BF01F"/>
    <w:rsid w:val="2CC465C0"/>
    <w:rsid w:val="2D58DB6F"/>
    <w:rsid w:val="2D86FAC8"/>
    <w:rsid w:val="2EBF1516"/>
    <w:rsid w:val="2F004067"/>
    <w:rsid w:val="303141F1"/>
    <w:rsid w:val="320B8A75"/>
    <w:rsid w:val="3346C5D9"/>
    <w:rsid w:val="33795DDC"/>
    <w:rsid w:val="34B90A88"/>
    <w:rsid w:val="367FC4EC"/>
    <w:rsid w:val="3887652E"/>
    <w:rsid w:val="3B8B6C5C"/>
    <w:rsid w:val="3C8519CB"/>
    <w:rsid w:val="3CEF0670"/>
    <w:rsid w:val="3D2E91D0"/>
    <w:rsid w:val="3EBC1083"/>
    <w:rsid w:val="3F049D18"/>
    <w:rsid w:val="3FE8A33D"/>
    <w:rsid w:val="42C92D0B"/>
    <w:rsid w:val="42D942F3"/>
    <w:rsid w:val="467913D2"/>
    <w:rsid w:val="4BA28111"/>
    <w:rsid w:val="5075F234"/>
    <w:rsid w:val="5120F013"/>
    <w:rsid w:val="516396DF"/>
    <w:rsid w:val="527D0146"/>
    <w:rsid w:val="54BA2E6A"/>
    <w:rsid w:val="55496357"/>
    <w:rsid w:val="55EE6518"/>
    <w:rsid w:val="56230D02"/>
    <w:rsid w:val="56B4508D"/>
    <w:rsid w:val="57F276F7"/>
    <w:rsid w:val="5836A20A"/>
    <w:rsid w:val="5861D933"/>
    <w:rsid w:val="588CD1E5"/>
    <w:rsid w:val="58C5871B"/>
    <w:rsid w:val="5902A8A0"/>
    <w:rsid w:val="599A2B9B"/>
    <w:rsid w:val="5A43E0C1"/>
    <w:rsid w:val="5B5BC662"/>
    <w:rsid w:val="5B767D69"/>
    <w:rsid w:val="5F866A67"/>
    <w:rsid w:val="60329B07"/>
    <w:rsid w:val="6140AEB2"/>
    <w:rsid w:val="625D2400"/>
    <w:rsid w:val="64800A29"/>
    <w:rsid w:val="6524CA67"/>
    <w:rsid w:val="659EFB60"/>
    <w:rsid w:val="66C09AC8"/>
    <w:rsid w:val="6AE493C5"/>
    <w:rsid w:val="6C4BC512"/>
    <w:rsid w:val="6D2F2C90"/>
    <w:rsid w:val="6E71AB6E"/>
    <w:rsid w:val="6E861D69"/>
    <w:rsid w:val="70BD76C3"/>
    <w:rsid w:val="710A5DAA"/>
    <w:rsid w:val="76DEAC18"/>
    <w:rsid w:val="772AE017"/>
    <w:rsid w:val="7732D0B2"/>
    <w:rsid w:val="77FF6557"/>
    <w:rsid w:val="7905D3DD"/>
    <w:rsid w:val="79B970FF"/>
    <w:rsid w:val="7ACAC4B5"/>
    <w:rsid w:val="7B429265"/>
    <w:rsid w:val="7B6A2E70"/>
    <w:rsid w:val="7C84CA4B"/>
    <w:rsid w:val="7D4DED9C"/>
    <w:rsid w:val="7DD4B7CA"/>
    <w:rsid w:val="7DD94500"/>
    <w:rsid w:val="7F35F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5E754"/>
  <w15:chartTrackingRefBased/>
  <w15:docId w15:val="{41463682-3C88-774F-8156-D93A09E6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721"/>
  </w:style>
  <w:style w:type="paragraph" w:styleId="Piedepgina">
    <w:name w:val="footer"/>
    <w:basedOn w:val="Normal"/>
    <w:link w:val="PiedepginaCar"/>
    <w:uiPriority w:val="99"/>
    <w:unhideWhenUsed/>
    <w:rsid w:val="004D3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721"/>
  </w:style>
  <w:style w:type="paragraph" w:styleId="Prrafodelista">
    <w:name w:val="List Paragraph"/>
    <w:basedOn w:val="Normal"/>
    <w:uiPriority w:val="34"/>
    <w:qFormat/>
    <w:rsid w:val="001632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lsarodriguez/Documents/SE%20ORIENTE/tutori&#769;a/justificantes/JM%20004.6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JM 004.622.dotx</Template>
  <TotalTime>12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Ángel Hernández Godínez</cp:lastModifiedBy>
  <cp:revision>28</cp:revision>
  <cp:lastPrinted>2022-01-11T20:07:00Z</cp:lastPrinted>
  <dcterms:created xsi:type="dcterms:W3CDTF">2022-02-01T17:57:00Z</dcterms:created>
  <dcterms:modified xsi:type="dcterms:W3CDTF">2023-07-17T04:35:00Z</dcterms:modified>
  <dc:identifier/>
  <dc:language/>
</cp:coreProperties>
</file>